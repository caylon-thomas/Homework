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62" w:rsidRDefault="004C1323">
      <w:pPr>
        <w:pStyle w:val="Date"/>
      </w:pPr>
      <w:r>
        <w:t>8/19/2018</w:t>
      </w:r>
    </w:p>
    <w:p w:rsidR="00543A62" w:rsidRDefault="004C1323">
      <w:pPr>
        <w:pStyle w:val="Title"/>
      </w:pPr>
      <w:r>
        <w:t>HOMEWORK 1 REPORT</w:t>
      </w:r>
    </w:p>
    <w:p w:rsidR="00543A62" w:rsidRDefault="004C1323" w:rsidP="004C1323">
      <w:pPr>
        <w:pStyle w:val="Heading1"/>
      </w:pPr>
      <w:r>
        <w:t>what are three conclusions we can make about kICKSTARTER CAMPAIGNS GIVEN THE PROVIDED DATA?</w:t>
      </w:r>
    </w:p>
    <w:p w:rsidR="00543A62" w:rsidRDefault="004C1323" w:rsidP="004C1323">
      <w:pPr>
        <w:pStyle w:val="Heading3"/>
      </w:pPr>
      <w:r>
        <w:t xml:space="preserve">The most </w:t>
      </w:r>
      <w:proofErr w:type="spellStart"/>
      <w:r>
        <w:t>kickstarter</w:t>
      </w:r>
      <w:proofErr w:type="spellEnd"/>
      <w:r>
        <w:t xml:space="preserve"> campaigns that are currently live were founded between March and May. </w:t>
      </w:r>
    </w:p>
    <w:p w:rsidR="004C1323" w:rsidRDefault="004C1323" w:rsidP="004C1323">
      <w:pPr>
        <w:pStyle w:val="Heading3"/>
      </w:pPr>
      <w:r>
        <w:t xml:space="preserve">Theater is the number one parent category (i.e. has the most </w:t>
      </w:r>
      <w:proofErr w:type="spellStart"/>
      <w:r>
        <w:t>kickstarter</w:t>
      </w:r>
      <w:proofErr w:type="spellEnd"/>
      <w:r>
        <w:t xml:space="preserve"> campaign</w:t>
      </w:r>
    </w:p>
    <w:p w:rsidR="004C1323" w:rsidRDefault="004C1323" w:rsidP="004C1323">
      <w:pPr>
        <w:pStyle w:val="Heading3"/>
      </w:pPr>
      <w:r>
        <w:t xml:space="preserve">August has the highest number of failed </w:t>
      </w:r>
      <w:proofErr w:type="spellStart"/>
      <w:r>
        <w:t>kickstarters</w:t>
      </w:r>
      <w:proofErr w:type="spellEnd"/>
      <w:r>
        <w:t xml:space="preserve">. </w:t>
      </w:r>
    </w:p>
    <w:p w:rsidR="00543A62" w:rsidRDefault="004C1323">
      <w:pPr>
        <w:pStyle w:val="Heading1"/>
      </w:pPr>
      <w:r>
        <w:t>What are some of the limitations of this dataset</w:t>
      </w:r>
    </w:p>
    <w:p w:rsidR="00543A62" w:rsidRDefault="00994F52" w:rsidP="004C1323">
      <w:pPr>
        <w:pStyle w:val="ListParagraph"/>
        <w:numPr>
          <w:ilvl w:val="0"/>
          <w:numId w:val="2"/>
        </w:numPr>
      </w:pPr>
      <w:r>
        <w:t xml:space="preserve">The dataset doesn’t provide a clear understanding of why individuals didn’t donate to failed </w:t>
      </w:r>
      <w:proofErr w:type="spellStart"/>
      <w:r>
        <w:t>kickstarters</w:t>
      </w:r>
      <w:proofErr w:type="spellEnd"/>
      <w:r>
        <w:t>.</w:t>
      </w:r>
    </w:p>
    <w:p w:rsidR="00FF7040" w:rsidRDefault="00FF7040" w:rsidP="00AE1388">
      <w:pPr>
        <w:pStyle w:val="ListParagraph"/>
        <w:numPr>
          <w:ilvl w:val="0"/>
          <w:numId w:val="2"/>
        </w:numPr>
      </w:pPr>
      <w:r>
        <w:t xml:space="preserve">Doesn’t provide a definition for each column </w:t>
      </w:r>
      <w:r w:rsidR="00F65C1B">
        <w:t>title</w:t>
      </w:r>
      <w:bookmarkStart w:id="0" w:name="_GoBack"/>
      <w:bookmarkEnd w:id="0"/>
    </w:p>
    <w:p w:rsidR="00994F52" w:rsidRDefault="00994F52" w:rsidP="00994F52">
      <w:pPr>
        <w:pStyle w:val="Heading1"/>
      </w:pPr>
      <w:r>
        <w:t>What are some other possible tables/graphs that we could create?</w:t>
      </w:r>
    </w:p>
    <w:p w:rsidR="00994F52" w:rsidRDefault="00994F52" w:rsidP="00994F52">
      <w:pPr>
        <w:pStyle w:val="Heading3"/>
      </w:pPr>
      <w:r>
        <w:t xml:space="preserve">We could create multiple line charts showcasing the monthly progression of live, canceled, failed, and successful </w:t>
      </w:r>
      <w:proofErr w:type="spellStart"/>
      <w:r>
        <w:t>kickstarters</w:t>
      </w:r>
      <w:proofErr w:type="spellEnd"/>
      <w:r>
        <w:t xml:space="preserve">. </w:t>
      </w:r>
    </w:p>
    <w:p w:rsidR="00994F52" w:rsidRDefault="00994F52" w:rsidP="00994F52">
      <w:pPr>
        <w:pStyle w:val="Heading3"/>
      </w:pPr>
      <w:r>
        <w:t xml:space="preserve">We could create a bar chart showcasing the amount of money each country invested into each </w:t>
      </w:r>
      <w:proofErr w:type="spellStart"/>
      <w:r>
        <w:t>kickstarter</w:t>
      </w:r>
      <w:proofErr w:type="spellEnd"/>
      <w:r>
        <w:t xml:space="preserve"> fund.</w:t>
      </w:r>
    </w:p>
    <w:p w:rsidR="00994F52" w:rsidRDefault="00FF7040" w:rsidP="00994F52">
      <w:pPr>
        <w:pStyle w:val="Heading3"/>
      </w:pPr>
      <w:r>
        <w:t xml:space="preserve">We could run a regression test to find a correlation between percent funded and live to understand the correlation between money and live projects. </w:t>
      </w:r>
    </w:p>
    <w:p w:rsidR="009E0A76" w:rsidRDefault="009E0A76" w:rsidP="00994F52">
      <w:pPr>
        <w:pStyle w:val="Heading3"/>
      </w:pPr>
      <w:r>
        <w:t xml:space="preserve">Create a regression model to understand the correlation between percent funded and goal. </w:t>
      </w:r>
    </w:p>
    <w:sectPr w:rsidR="009E0A76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B37" w:rsidRDefault="00762B37">
      <w:pPr>
        <w:spacing w:after="0" w:line="240" w:lineRule="auto"/>
      </w:pPr>
      <w:r>
        <w:separator/>
      </w:r>
    </w:p>
    <w:p w:rsidR="00762B37" w:rsidRDefault="00762B37"/>
  </w:endnote>
  <w:endnote w:type="continuationSeparator" w:id="0">
    <w:p w:rsidR="00762B37" w:rsidRDefault="00762B37">
      <w:pPr>
        <w:spacing w:after="0" w:line="240" w:lineRule="auto"/>
      </w:pPr>
      <w:r>
        <w:continuationSeparator/>
      </w:r>
    </w:p>
    <w:p w:rsidR="00762B37" w:rsidRDefault="00762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A62" w:rsidRDefault="00762B3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B37" w:rsidRDefault="00762B37">
      <w:pPr>
        <w:spacing w:after="0" w:line="240" w:lineRule="auto"/>
      </w:pPr>
      <w:r>
        <w:separator/>
      </w:r>
    </w:p>
    <w:p w:rsidR="00762B37" w:rsidRDefault="00762B37"/>
  </w:footnote>
  <w:footnote w:type="continuationSeparator" w:id="0">
    <w:p w:rsidR="00762B37" w:rsidRDefault="00762B37">
      <w:pPr>
        <w:spacing w:after="0" w:line="240" w:lineRule="auto"/>
      </w:pPr>
      <w:r>
        <w:continuationSeparator/>
      </w:r>
    </w:p>
    <w:p w:rsidR="00762B37" w:rsidRDefault="00762B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7ACEB4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337248C"/>
    <w:multiLevelType w:val="hybridMultilevel"/>
    <w:tmpl w:val="8EC6DC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23"/>
    <w:rsid w:val="004C1323"/>
    <w:rsid w:val="00543A62"/>
    <w:rsid w:val="00762B37"/>
    <w:rsid w:val="00994F52"/>
    <w:rsid w:val="009E0A76"/>
    <w:rsid w:val="00AE1388"/>
    <w:rsid w:val="00F65C1B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0653"/>
  <w15:chartTrackingRefBased/>
  <w15:docId w15:val="{F899C4CA-3630-8640-A88F-F5C3DB04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C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ylonthomas/Library/Containers/com.microsoft.Word/Data/Library/Application%20Support/Microsoft/Office/16.0/DTS/Search/%7b6F4EF2C8-37C7-8041-92CF-DE699AADF83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caylonth18@outlook.com</dc:creator>
  <cp:keywords/>
  <dc:description/>
  <cp:lastModifiedBy>caylonth18@outlook.com</cp:lastModifiedBy>
  <cp:revision>2</cp:revision>
  <dcterms:created xsi:type="dcterms:W3CDTF">2018-08-19T16:41:00Z</dcterms:created>
  <dcterms:modified xsi:type="dcterms:W3CDTF">2018-08-19T17:27:00Z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